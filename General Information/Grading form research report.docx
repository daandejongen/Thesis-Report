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7BE" w:rsidRDefault="009C27BE" w:rsidP="008176F3">
      <w:pPr>
        <w:spacing w:line="480" w:lineRule="auto"/>
        <w:rPr>
          <w:b/>
        </w:rPr>
      </w:pPr>
    </w:p>
    <w:p w:rsidR="008176F3" w:rsidRDefault="008176F3" w:rsidP="008176F3">
      <w:pPr>
        <w:spacing w:line="480" w:lineRule="auto"/>
        <w:rPr>
          <w:b/>
        </w:rPr>
      </w:pPr>
      <w:r>
        <w:rPr>
          <w:b/>
        </w:rPr>
        <w:t>NAME OF STUDENT:</w:t>
      </w:r>
      <w:r>
        <w:rPr>
          <w:b/>
        </w:rPr>
        <w:tab/>
      </w:r>
      <w:r w:rsidRPr="008176F3">
        <w:t>……………………………………………………………………</w:t>
      </w:r>
    </w:p>
    <w:p w:rsidR="008176F3" w:rsidRDefault="008176F3" w:rsidP="008176F3">
      <w:pPr>
        <w:spacing w:line="480" w:lineRule="auto"/>
        <w:rPr>
          <w:b/>
        </w:rPr>
      </w:pPr>
      <w:r>
        <w:rPr>
          <w:b/>
        </w:rPr>
        <w:t>NAME OF GRADER:</w:t>
      </w:r>
      <w:r>
        <w:rPr>
          <w:b/>
        </w:rPr>
        <w:tab/>
      </w:r>
      <w:r w:rsidRPr="008176F3">
        <w:t>……………………………………………………………………</w:t>
      </w:r>
    </w:p>
    <w:p w:rsidR="008176F3" w:rsidRDefault="008176F3" w:rsidP="00FE6804">
      <w:pPr>
        <w:rPr>
          <w:b/>
        </w:rPr>
      </w:pPr>
    </w:p>
    <w:p w:rsidR="00D62A7C" w:rsidRPr="00FE6804" w:rsidRDefault="00FE6804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left="426" w:hanging="426"/>
        <w:rPr>
          <w:b/>
        </w:rPr>
      </w:pPr>
      <w:r w:rsidRPr="00FE6804">
        <w:rPr>
          <w:b/>
        </w:rPr>
        <w:t>CLEAR AND CONCISE GOAL AND MESSAGE</w:t>
      </w:r>
    </w:p>
    <w:p w:rsidR="00965444" w:rsidRDefault="00965444" w:rsidP="00965444">
      <w:pPr>
        <w:pStyle w:val="ListParagraph"/>
        <w:numPr>
          <w:ilvl w:val="0"/>
          <w:numId w:val="15"/>
        </w:numPr>
      </w:pPr>
      <w:r>
        <w:t xml:space="preserve">Is the thesis topic introduced and explained clearly and linked to a meaningful review of the current state of knowledge (literature)? </w:t>
      </w:r>
    </w:p>
    <w:p w:rsidR="00965444" w:rsidRDefault="00965444" w:rsidP="00965444">
      <w:pPr>
        <w:pStyle w:val="ListParagraph"/>
        <w:numPr>
          <w:ilvl w:val="0"/>
          <w:numId w:val="15"/>
        </w:numPr>
      </w:pPr>
      <w:r>
        <w:t xml:space="preserve">Is </w:t>
      </w:r>
      <w:r w:rsidR="008176F3">
        <w:t xml:space="preserve">the </w:t>
      </w:r>
      <w:r>
        <w:t xml:space="preserve">broader context of the thesis topic laid out? </w:t>
      </w:r>
    </w:p>
    <w:p w:rsidR="00965444" w:rsidRDefault="00965444" w:rsidP="00965444">
      <w:pPr>
        <w:pStyle w:val="ListParagraph"/>
        <w:numPr>
          <w:ilvl w:val="0"/>
          <w:numId w:val="15"/>
        </w:numPr>
      </w:pPr>
      <w:r>
        <w:t>Is there a clear claim of the objectives of the study?</w:t>
      </w:r>
    </w:p>
    <w:p w:rsidR="00965444" w:rsidRDefault="00965444" w:rsidP="00D62A7C"/>
    <w:p w:rsidR="00965444" w:rsidRPr="00965444" w:rsidRDefault="00FE6804" w:rsidP="00965444">
      <w:pPr>
        <w:tabs>
          <w:tab w:val="left" w:pos="6804"/>
        </w:tabs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EF361" wp14:editId="697B7759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AF227" wp14:editId="5168A479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A9BC9" wp14:editId="18B74218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F3E8D" wp14:editId="4BBF8B07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5634A" wp14:editId="16FEB5E6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4EBE1" wp14:editId="202A00D7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DWeqVOkBAAAb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="00965444" w:rsidRPr="00965444">
        <w:rPr>
          <w:b/>
        </w:rPr>
        <w:t>Insufficient</w:t>
      </w:r>
      <w:r w:rsidR="00965444">
        <w:rPr>
          <w:b/>
        </w:rPr>
        <w:tab/>
      </w:r>
      <w:r w:rsidR="00965444">
        <w:rPr>
          <w:b/>
        </w:rPr>
        <w:tab/>
        <w:t>Excellent</w:t>
      </w:r>
    </w:p>
    <w:p w:rsidR="00965444" w:rsidRDefault="00965444" w:rsidP="00FE6804">
      <w:pPr>
        <w:tabs>
          <w:tab w:val="left" w:pos="3402"/>
          <w:tab w:val="left" w:pos="7088"/>
        </w:tabs>
        <w:spacing w:line="240" w:lineRule="auto"/>
        <w:ind w:right="-613"/>
      </w:pPr>
      <w:r>
        <w:t xml:space="preserve">(fails to meet </w:t>
      </w:r>
      <w:r w:rsidR="00FE6804">
        <w:tab/>
      </w:r>
      <w:r w:rsidR="00FE6804">
        <w:rPr>
          <w:b/>
        </w:rPr>
        <w:t>S</w:t>
      </w:r>
      <w:r w:rsidR="00FE6804" w:rsidRPr="00FE6804">
        <w:rPr>
          <w:b/>
        </w:rPr>
        <w:t>atisfactory</w:t>
      </w:r>
      <w:r>
        <w:tab/>
        <w:t>(belongs to top 10%)</w:t>
      </w:r>
    </w:p>
    <w:p w:rsidR="00965444" w:rsidRDefault="00965444" w:rsidP="00FE6804">
      <w:pPr>
        <w:tabs>
          <w:tab w:val="left" w:pos="3402"/>
        </w:tabs>
        <w:spacing w:line="240" w:lineRule="auto"/>
      </w:pPr>
      <w:r>
        <w:t>academic criteria)</w:t>
      </w:r>
      <w:r w:rsidR="00FE6804" w:rsidRPr="00FE6804">
        <w:rPr>
          <w:noProof/>
        </w:rPr>
        <w:t xml:space="preserve"> </w:t>
      </w:r>
      <w:r w:rsidR="00FE6804">
        <w:rPr>
          <w:noProof/>
        </w:rPr>
        <w:tab/>
        <w:t>(meets academic criteria)</w:t>
      </w:r>
    </w:p>
    <w:p w:rsidR="00FE6804" w:rsidRDefault="00FE6804" w:rsidP="00FE6804"/>
    <w:p w:rsidR="00FE6804" w:rsidRPr="00FE6804" w:rsidRDefault="00FE6804" w:rsidP="00FE6804">
      <w:pPr>
        <w:rPr>
          <w:i/>
        </w:rPr>
      </w:pPr>
      <w:r w:rsidRPr="00FE6804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28445" wp14:editId="1258FCD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0;margin-top:14.9pt;width:459pt;height:9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" filled="f" strokecolor="black [3213]" strokeweight="1pt"/>
            </w:pict>
          </mc:Fallback>
        </mc:AlternateContent>
      </w:r>
      <w:r w:rsidRPr="00FE6804">
        <w:rPr>
          <w:i/>
        </w:rPr>
        <w:t>Feedback: what improvements are possible or necessary</w:t>
      </w:r>
    </w:p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965444" w:rsidRDefault="00965444" w:rsidP="00D62A7C"/>
    <w:p w:rsidR="00D62A7C" w:rsidRPr="00FE6804" w:rsidRDefault="00FE6804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hanging="720"/>
        <w:rPr>
          <w:b/>
        </w:rPr>
      </w:pPr>
      <w:r w:rsidRPr="00FE6804">
        <w:rPr>
          <w:b/>
        </w:rPr>
        <w:t>STRUCTURING OF TEXT</w:t>
      </w:r>
    </w:p>
    <w:p w:rsidR="00965444" w:rsidRDefault="00965444" w:rsidP="00FE6804">
      <w:pPr>
        <w:pStyle w:val="ListParagraph"/>
        <w:numPr>
          <w:ilvl w:val="0"/>
          <w:numId w:val="16"/>
        </w:numPr>
      </w:pPr>
      <w:r>
        <w:t>Does the report have a clear structure?</w:t>
      </w:r>
    </w:p>
    <w:p w:rsidR="00150728" w:rsidRDefault="00150728" w:rsidP="00150728">
      <w:pPr>
        <w:pStyle w:val="ListParagraph"/>
        <w:numPr>
          <w:ilvl w:val="0"/>
          <w:numId w:val="16"/>
        </w:numPr>
      </w:pPr>
      <w:r>
        <w:t>Is the line of thought easy to follow and supported by the structure?</w:t>
      </w:r>
    </w:p>
    <w:p w:rsidR="00FE6804" w:rsidRDefault="00FE6804" w:rsidP="00FE6804">
      <w:pPr>
        <w:pStyle w:val="ListParagraph"/>
        <w:numPr>
          <w:ilvl w:val="0"/>
          <w:numId w:val="16"/>
        </w:numPr>
      </w:pPr>
      <w:r>
        <w:t>Do paragraphs contain one message and are they logically ordered?</w:t>
      </w:r>
    </w:p>
    <w:p w:rsidR="00560985" w:rsidRDefault="00560985" w:rsidP="00FE6804">
      <w:pPr>
        <w:pStyle w:val="ListParagraph"/>
        <w:numPr>
          <w:ilvl w:val="0"/>
          <w:numId w:val="16"/>
        </w:numPr>
      </w:pPr>
      <w:r>
        <w:t>Correct referral in text to tables and figures?</w:t>
      </w:r>
    </w:p>
    <w:p w:rsidR="00FE6804" w:rsidRDefault="00FE6804" w:rsidP="00FE6804"/>
    <w:p w:rsidR="00FE6804" w:rsidRPr="00965444" w:rsidRDefault="00FE6804" w:rsidP="00FE6804">
      <w:pPr>
        <w:tabs>
          <w:tab w:val="left" w:pos="6804"/>
        </w:tabs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EFFBE" wp14:editId="0E661470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ABC30" wp14:editId="6B8283C8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683B9" wp14:editId="59F8119E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C8CA32" wp14:editId="5E0193F0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54BBB" wp14:editId="63873433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7EB0" wp14:editId="430B10EF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CH3s1ukBAAAd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Pr="00965444">
        <w:rPr>
          <w:b/>
        </w:rPr>
        <w:t>Insufficient</w:t>
      </w:r>
      <w:r>
        <w:rPr>
          <w:b/>
        </w:rPr>
        <w:tab/>
      </w:r>
      <w:r>
        <w:rPr>
          <w:b/>
        </w:rPr>
        <w:tab/>
        <w:t>Excellent</w:t>
      </w:r>
    </w:p>
    <w:p w:rsidR="00FE6804" w:rsidRDefault="00FE6804" w:rsidP="00FE6804">
      <w:pPr>
        <w:tabs>
          <w:tab w:val="left" w:pos="3402"/>
          <w:tab w:val="left" w:pos="7088"/>
        </w:tabs>
        <w:spacing w:line="240" w:lineRule="auto"/>
        <w:ind w:right="-613"/>
      </w:pPr>
      <w:r>
        <w:t xml:space="preserve">(fails to meet </w:t>
      </w:r>
      <w:r>
        <w:tab/>
      </w:r>
      <w:r>
        <w:rPr>
          <w:b/>
        </w:rPr>
        <w:t>S</w:t>
      </w:r>
      <w:r w:rsidRPr="00FE6804">
        <w:rPr>
          <w:b/>
        </w:rPr>
        <w:t>atisfactory</w:t>
      </w:r>
      <w:r>
        <w:tab/>
        <w:t>(belongs to top 10%)</w:t>
      </w:r>
    </w:p>
    <w:p w:rsidR="00FE6804" w:rsidRDefault="00FE6804" w:rsidP="00FE6804">
      <w:pPr>
        <w:tabs>
          <w:tab w:val="left" w:pos="3402"/>
        </w:tabs>
        <w:spacing w:line="240" w:lineRule="auto"/>
      </w:pPr>
      <w:r>
        <w:t>academic criteria)</w:t>
      </w:r>
      <w:r w:rsidRPr="00FE6804">
        <w:rPr>
          <w:noProof/>
        </w:rPr>
        <w:t xml:space="preserve"> </w:t>
      </w:r>
      <w:r>
        <w:rPr>
          <w:noProof/>
        </w:rPr>
        <w:tab/>
        <w:t>(meets academic criteria)</w:t>
      </w:r>
    </w:p>
    <w:p w:rsidR="00FE6804" w:rsidRDefault="00FE6804" w:rsidP="00FE6804"/>
    <w:p w:rsidR="00FE6804" w:rsidRPr="00FE6804" w:rsidRDefault="00FE6804" w:rsidP="00FE6804">
      <w:pPr>
        <w:rPr>
          <w:i/>
        </w:rPr>
      </w:pPr>
      <w:r w:rsidRPr="00FE6804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5895A" wp14:editId="75C3041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0;margin-top:14.9pt;width:459pt;height:9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" filled="f" strokecolor="black [3213]" strokeweight="1pt"/>
            </w:pict>
          </mc:Fallback>
        </mc:AlternateContent>
      </w:r>
      <w:r w:rsidRPr="00FE6804">
        <w:rPr>
          <w:i/>
        </w:rPr>
        <w:t>Feedback: what improvements are possible or necessary</w:t>
      </w:r>
    </w:p>
    <w:p w:rsidR="00FE6804" w:rsidRDefault="00FE6804" w:rsidP="00FE6804"/>
    <w:p w:rsidR="00FE6804" w:rsidRDefault="00FE6804" w:rsidP="00FE6804"/>
    <w:p w:rsidR="00FE6804" w:rsidRDefault="00FE6804" w:rsidP="00FE6804"/>
    <w:p w:rsidR="009C27BE" w:rsidRDefault="009C27BE" w:rsidP="00FE6804"/>
    <w:p w:rsidR="009C27BE" w:rsidRDefault="009C27BE" w:rsidP="00FE6804"/>
    <w:p w:rsidR="00D62A7C" w:rsidRPr="00FE6804" w:rsidRDefault="00FE6804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left="426" w:hanging="426"/>
        <w:rPr>
          <w:b/>
        </w:rPr>
      </w:pPr>
      <w:r w:rsidRPr="00FE6804">
        <w:rPr>
          <w:b/>
        </w:rPr>
        <w:t>LANGUAGE USED</w:t>
      </w:r>
    </w:p>
    <w:p w:rsidR="00965444" w:rsidRDefault="00965444" w:rsidP="00FE6804">
      <w:pPr>
        <w:pStyle w:val="ListParagraph"/>
        <w:numPr>
          <w:ilvl w:val="0"/>
          <w:numId w:val="17"/>
        </w:numPr>
      </w:pPr>
      <w:r>
        <w:t>Is the text clearly understandable and in a grammatically sound language?</w:t>
      </w:r>
    </w:p>
    <w:p w:rsidR="00D73891" w:rsidRDefault="00D73891" w:rsidP="00FE6804">
      <w:pPr>
        <w:pStyle w:val="ListParagraph"/>
        <w:numPr>
          <w:ilvl w:val="0"/>
          <w:numId w:val="17"/>
        </w:numPr>
      </w:pPr>
      <w:r>
        <w:t>Does the writing flow smoothly?</w:t>
      </w:r>
    </w:p>
    <w:p w:rsidR="00D73891" w:rsidRDefault="00FE6804" w:rsidP="00D73891">
      <w:pPr>
        <w:pStyle w:val="ListParagraph"/>
        <w:numPr>
          <w:ilvl w:val="0"/>
          <w:numId w:val="17"/>
        </w:numPr>
      </w:pPr>
      <w:r>
        <w:t>Are the</w:t>
      </w:r>
      <w:r w:rsidR="00150728">
        <w:t>re</w:t>
      </w:r>
      <w:r>
        <w:t xml:space="preserve"> no</w:t>
      </w:r>
      <w:r w:rsidR="00150728">
        <w:t>:</w:t>
      </w:r>
      <w:r>
        <w:t xml:space="preserve"> typos, </w:t>
      </w:r>
      <w:r w:rsidR="000B6F20">
        <w:t>inconsistencies</w:t>
      </w:r>
      <w:r>
        <w:t xml:space="preserve"> in notations, unexplained symbols or </w:t>
      </w:r>
      <w:r w:rsidR="000B6F20">
        <w:t>abbreviations</w:t>
      </w:r>
      <w:r>
        <w:t>?</w:t>
      </w:r>
    </w:p>
    <w:p w:rsidR="00FE6804" w:rsidRDefault="00FE6804" w:rsidP="00FE6804"/>
    <w:p w:rsidR="00FE6804" w:rsidRPr="00965444" w:rsidRDefault="00FE6804" w:rsidP="00FE6804">
      <w:pPr>
        <w:tabs>
          <w:tab w:val="left" w:pos="6804"/>
        </w:tabs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F5617" wp14:editId="69A699DB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" strokecolor="windowText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694DD0" wp14:editId="5DDAE393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" strokecolor="windowText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97564" wp14:editId="4FF941E3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" strokecolor="windowText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18306" wp14:editId="3FEC43B0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" strokecolor="windowText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D8DDA" wp14:editId="6567D902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" strokecolor="windowText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FD0262" wp14:editId="14514F95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" strokecolor="windowText" strokeweight="4.5pt"/>
            </w:pict>
          </mc:Fallback>
        </mc:AlternateContent>
      </w:r>
      <w:r w:rsidRPr="00965444">
        <w:rPr>
          <w:b/>
        </w:rPr>
        <w:t>Insufficient</w:t>
      </w:r>
      <w:r>
        <w:rPr>
          <w:b/>
        </w:rPr>
        <w:tab/>
      </w:r>
      <w:r>
        <w:rPr>
          <w:b/>
        </w:rPr>
        <w:tab/>
        <w:t>Excellent</w:t>
      </w:r>
    </w:p>
    <w:p w:rsidR="00FE6804" w:rsidRDefault="00FE6804" w:rsidP="00FE6804">
      <w:pPr>
        <w:tabs>
          <w:tab w:val="left" w:pos="3402"/>
          <w:tab w:val="left" w:pos="7088"/>
        </w:tabs>
        <w:spacing w:line="240" w:lineRule="auto"/>
        <w:ind w:right="-613"/>
      </w:pPr>
      <w:r>
        <w:t xml:space="preserve">(fails to meet </w:t>
      </w:r>
      <w:r>
        <w:tab/>
      </w:r>
      <w:r>
        <w:rPr>
          <w:b/>
        </w:rPr>
        <w:t>S</w:t>
      </w:r>
      <w:r w:rsidRPr="00FE6804">
        <w:rPr>
          <w:b/>
        </w:rPr>
        <w:t>atisfactory</w:t>
      </w:r>
      <w:r>
        <w:tab/>
        <w:t>(belongs to top 10%)</w:t>
      </w:r>
    </w:p>
    <w:p w:rsidR="00FE6804" w:rsidRDefault="00FE6804" w:rsidP="00FE6804">
      <w:pPr>
        <w:tabs>
          <w:tab w:val="left" w:pos="3402"/>
        </w:tabs>
        <w:spacing w:line="240" w:lineRule="auto"/>
      </w:pPr>
      <w:r>
        <w:t>academic criteria)</w:t>
      </w:r>
      <w:r w:rsidRPr="00FE6804">
        <w:rPr>
          <w:noProof/>
        </w:rPr>
        <w:t xml:space="preserve"> </w:t>
      </w:r>
      <w:r>
        <w:rPr>
          <w:noProof/>
        </w:rPr>
        <w:tab/>
        <w:t>(meets academic criteria)</w:t>
      </w:r>
    </w:p>
    <w:p w:rsidR="00FE6804" w:rsidRDefault="00FE6804" w:rsidP="00FE6804"/>
    <w:p w:rsidR="00FE6804" w:rsidRPr="00FE6804" w:rsidRDefault="00FE6804" w:rsidP="00FE6804">
      <w:pPr>
        <w:rPr>
          <w:i/>
        </w:rPr>
      </w:pPr>
      <w:r w:rsidRPr="00FE6804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66C2C6" wp14:editId="174AEFE3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0;margin-top:14.9pt;width:459pt;height:9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" filled="f" strokecolor="windowText" strokeweight="1pt"/>
            </w:pict>
          </mc:Fallback>
        </mc:AlternateContent>
      </w:r>
      <w:r w:rsidRPr="00FE6804">
        <w:rPr>
          <w:i/>
        </w:rPr>
        <w:t>Feedback: what improvements are possible or necessary</w:t>
      </w:r>
    </w:p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965444" w:rsidRDefault="00965444" w:rsidP="00D62A7C"/>
    <w:p w:rsidR="00D62A7C" w:rsidRPr="00FE6804" w:rsidRDefault="00FE6804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hanging="720"/>
        <w:rPr>
          <w:b/>
        </w:rPr>
      </w:pPr>
      <w:r w:rsidRPr="00FE6804">
        <w:rPr>
          <w:b/>
        </w:rPr>
        <w:t>TABLES AND FIGURES</w:t>
      </w:r>
    </w:p>
    <w:p w:rsidR="00965444" w:rsidRDefault="00965444" w:rsidP="00FE6804">
      <w:pPr>
        <w:pStyle w:val="ListParagraph"/>
        <w:numPr>
          <w:ilvl w:val="0"/>
          <w:numId w:val="19"/>
        </w:numPr>
      </w:pPr>
      <w:r>
        <w:t>Are all figures and tables accompanied by meaningful captions that can be comprehended without reading the main text?</w:t>
      </w:r>
    </w:p>
    <w:p w:rsidR="00965444" w:rsidRDefault="00965444" w:rsidP="00FE6804">
      <w:pPr>
        <w:pStyle w:val="ListParagraph"/>
        <w:numPr>
          <w:ilvl w:val="0"/>
          <w:numId w:val="19"/>
        </w:numPr>
      </w:pPr>
      <w:r>
        <w:t>Do all figures have proper scales and legends?</w:t>
      </w:r>
    </w:p>
    <w:p w:rsidR="00965444" w:rsidRDefault="00965444" w:rsidP="00FE6804">
      <w:pPr>
        <w:pStyle w:val="ListParagraph"/>
        <w:numPr>
          <w:ilvl w:val="0"/>
          <w:numId w:val="19"/>
        </w:numPr>
      </w:pPr>
      <w:r>
        <w:t>Are font sizes, line thicknesses, symbols sizes etc. in the figures chosen appropriately?</w:t>
      </w:r>
    </w:p>
    <w:p w:rsidR="00965444" w:rsidRDefault="00965444" w:rsidP="00FE6804">
      <w:pPr>
        <w:pStyle w:val="ListParagraph"/>
        <w:numPr>
          <w:ilvl w:val="0"/>
          <w:numId w:val="19"/>
        </w:numPr>
      </w:pPr>
      <w:r>
        <w:t>Do figures/</w:t>
      </w:r>
      <w:r w:rsidR="00150728">
        <w:t>tables</w:t>
      </w:r>
      <w:r>
        <w:t xml:space="preserve"> show the essentials or are they overloaded?</w:t>
      </w:r>
    </w:p>
    <w:p w:rsidR="00965444" w:rsidRDefault="00965444" w:rsidP="00FE6804">
      <w:pPr>
        <w:pStyle w:val="ListParagraph"/>
        <w:numPr>
          <w:ilvl w:val="0"/>
          <w:numId w:val="19"/>
        </w:numPr>
      </w:pPr>
      <w:r>
        <w:t xml:space="preserve">Do tables contain all relevant information including e.g., units, explanation of abbreviations used? Are only significant numbers of digits given? </w:t>
      </w:r>
    </w:p>
    <w:p w:rsidR="00FE6804" w:rsidRDefault="00FE6804" w:rsidP="00D62A7C"/>
    <w:p w:rsidR="00FE6804" w:rsidRPr="00965444" w:rsidRDefault="00FE6804" w:rsidP="00FE6804">
      <w:pPr>
        <w:tabs>
          <w:tab w:val="left" w:pos="6804"/>
        </w:tabs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0A1CF" wp14:editId="442C26B0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51962" wp14:editId="463BB093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1C77F" wp14:editId="287F5A02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CD6C5" wp14:editId="59B80773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2B659" wp14:editId="771A3990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F4339" wp14:editId="7E62A98F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yIP5XOkBAAAd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Pr="00965444">
        <w:rPr>
          <w:b/>
        </w:rPr>
        <w:t>Insufficient</w:t>
      </w:r>
      <w:r>
        <w:rPr>
          <w:b/>
        </w:rPr>
        <w:tab/>
      </w:r>
      <w:r>
        <w:rPr>
          <w:b/>
        </w:rPr>
        <w:tab/>
        <w:t>Excellent</w:t>
      </w:r>
    </w:p>
    <w:p w:rsidR="00FE6804" w:rsidRDefault="00FE6804" w:rsidP="00FE6804">
      <w:pPr>
        <w:tabs>
          <w:tab w:val="left" w:pos="3402"/>
          <w:tab w:val="left" w:pos="7088"/>
        </w:tabs>
        <w:spacing w:line="240" w:lineRule="auto"/>
        <w:ind w:right="-613"/>
      </w:pPr>
      <w:r>
        <w:t xml:space="preserve">(fails to meet </w:t>
      </w:r>
      <w:r>
        <w:tab/>
      </w:r>
      <w:r>
        <w:rPr>
          <w:b/>
        </w:rPr>
        <w:t>S</w:t>
      </w:r>
      <w:r w:rsidRPr="00FE6804">
        <w:rPr>
          <w:b/>
        </w:rPr>
        <w:t>atisfactory</w:t>
      </w:r>
      <w:r>
        <w:tab/>
        <w:t>(belongs to top 10%)</w:t>
      </w:r>
    </w:p>
    <w:p w:rsidR="00FE6804" w:rsidRDefault="00FE6804" w:rsidP="00FE6804">
      <w:pPr>
        <w:tabs>
          <w:tab w:val="left" w:pos="3402"/>
        </w:tabs>
        <w:spacing w:line="240" w:lineRule="auto"/>
      </w:pPr>
      <w:r>
        <w:t>academic criteria)</w:t>
      </w:r>
      <w:r w:rsidRPr="00FE6804">
        <w:rPr>
          <w:noProof/>
        </w:rPr>
        <w:t xml:space="preserve"> </w:t>
      </w:r>
      <w:r>
        <w:rPr>
          <w:noProof/>
        </w:rPr>
        <w:tab/>
        <w:t>(meets academic criteria)</w:t>
      </w:r>
    </w:p>
    <w:p w:rsidR="00FE6804" w:rsidRDefault="00FE6804" w:rsidP="00FE6804"/>
    <w:p w:rsidR="00FE6804" w:rsidRPr="00AB7DD9" w:rsidRDefault="00FE6804" w:rsidP="00FE6804">
      <w:pPr>
        <w:rPr>
          <w:i/>
        </w:rPr>
      </w:pPr>
      <w:r w:rsidRPr="00AB7DD9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BC906" wp14:editId="69FBD247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0;margin-top:14.9pt;width:459pt;height:9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" filled="f" strokecolor="black [3213]" strokeweight="1pt"/>
            </w:pict>
          </mc:Fallback>
        </mc:AlternateContent>
      </w:r>
      <w:r w:rsidRPr="00AB7DD9">
        <w:rPr>
          <w:i/>
        </w:rPr>
        <w:t>Feedback: what improvements are possible or necessary</w:t>
      </w:r>
    </w:p>
    <w:p w:rsidR="00FE6804" w:rsidRDefault="00FE6804" w:rsidP="00FE6804"/>
    <w:p w:rsidR="00FE6804" w:rsidRDefault="00FE6804" w:rsidP="00FE6804"/>
    <w:p w:rsidR="00FE6804" w:rsidRDefault="00FE6804" w:rsidP="00FE6804"/>
    <w:p w:rsidR="008176F3" w:rsidRDefault="008176F3" w:rsidP="00FE6804"/>
    <w:p w:rsidR="008176F3" w:rsidRDefault="008176F3" w:rsidP="00FE6804"/>
    <w:p w:rsidR="00150728" w:rsidRDefault="00150728" w:rsidP="00FE6804"/>
    <w:p w:rsidR="009C27BE" w:rsidRDefault="009C27BE" w:rsidP="00FE6804"/>
    <w:p w:rsidR="00D62A7C" w:rsidRPr="00FE6804" w:rsidRDefault="00FE6804" w:rsidP="00FE6804">
      <w:pPr>
        <w:pStyle w:val="ListParagraph"/>
        <w:numPr>
          <w:ilvl w:val="0"/>
          <w:numId w:val="18"/>
        </w:numPr>
        <w:tabs>
          <w:tab w:val="clear" w:pos="680"/>
          <w:tab w:val="left" w:pos="284"/>
        </w:tabs>
        <w:ind w:hanging="720"/>
        <w:rPr>
          <w:b/>
        </w:rPr>
      </w:pPr>
      <w:r w:rsidRPr="00FE6804">
        <w:rPr>
          <w:b/>
        </w:rPr>
        <w:t>REFERENCE LIST</w:t>
      </w:r>
    </w:p>
    <w:p w:rsidR="00965444" w:rsidRDefault="00965444" w:rsidP="00FE6804">
      <w:pPr>
        <w:pStyle w:val="ListParagraph"/>
        <w:numPr>
          <w:ilvl w:val="0"/>
          <w:numId w:val="20"/>
        </w:numPr>
      </w:pPr>
      <w:r>
        <w:t>Are all references listed that are cited in the thesis (and only those)?</w:t>
      </w:r>
    </w:p>
    <w:p w:rsidR="00150728" w:rsidRDefault="00150728" w:rsidP="00150728">
      <w:pPr>
        <w:pStyle w:val="ListParagraph"/>
        <w:numPr>
          <w:ilvl w:val="0"/>
          <w:numId w:val="20"/>
        </w:numPr>
      </w:pPr>
      <w:r w:rsidRPr="00150728">
        <w:t>Correct application of a single referencing system</w:t>
      </w:r>
      <w:r>
        <w:t>? (i.e., consistency)</w:t>
      </w:r>
    </w:p>
    <w:p w:rsidR="00FE6804" w:rsidRDefault="00FE6804" w:rsidP="00FE6804"/>
    <w:p w:rsidR="00FE6804" w:rsidRPr="00965444" w:rsidRDefault="00FE6804" w:rsidP="00FE6804">
      <w:pPr>
        <w:tabs>
          <w:tab w:val="left" w:pos="6804"/>
        </w:tabs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0A1CF" wp14:editId="442C26B0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51962" wp14:editId="463BB093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1C77F" wp14:editId="287F5A02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CD6C5" wp14:editId="59B80773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2B659" wp14:editId="771A3990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F4339" wp14:editId="7E62A98F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kLDGt+kBAAAd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Pr="00965444">
        <w:rPr>
          <w:b/>
        </w:rPr>
        <w:t>Insufficient</w:t>
      </w:r>
      <w:r>
        <w:rPr>
          <w:b/>
        </w:rPr>
        <w:tab/>
      </w:r>
      <w:r>
        <w:rPr>
          <w:b/>
        </w:rPr>
        <w:tab/>
        <w:t>Excellent</w:t>
      </w:r>
    </w:p>
    <w:p w:rsidR="00FE6804" w:rsidRDefault="00FE6804" w:rsidP="00FE6804">
      <w:pPr>
        <w:tabs>
          <w:tab w:val="left" w:pos="3402"/>
          <w:tab w:val="left" w:pos="7088"/>
        </w:tabs>
        <w:spacing w:line="240" w:lineRule="auto"/>
        <w:ind w:right="-613"/>
      </w:pPr>
      <w:r>
        <w:t xml:space="preserve">(fails to meet </w:t>
      </w:r>
      <w:r>
        <w:tab/>
      </w:r>
      <w:r>
        <w:rPr>
          <w:b/>
        </w:rPr>
        <w:t>S</w:t>
      </w:r>
      <w:r w:rsidRPr="00FE6804">
        <w:rPr>
          <w:b/>
        </w:rPr>
        <w:t>atisfactory</w:t>
      </w:r>
      <w:r>
        <w:tab/>
        <w:t>(belongs to top 10%)</w:t>
      </w:r>
    </w:p>
    <w:p w:rsidR="00FE6804" w:rsidRDefault="00FE6804" w:rsidP="00FE6804">
      <w:pPr>
        <w:tabs>
          <w:tab w:val="left" w:pos="3402"/>
        </w:tabs>
        <w:spacing w:line="240" w:lineRule="auto"/>
      </w:pPr>
      <w:r>
        <w:t>academic criteria)</w:t>
      </w:r>
      <w:r w:rsidRPr="00FE6804">
        <w:rPr>
          <w:noProof/>
        </w:rPr>
        <w:t xml:space="preserve"> </w:t>
      </w:r>
      <w:r>
        <w:rPr>
          <w:noProof/>
        </w:rPr>
        <w:tab/>
        <w:t>(meets academic criteria)</w:t>
      </w:r>
    </w:p>
    <w:p w:rsidR="00FE6804" w:rsidRDefault="00FE6804" w:rsidP="00FE6804"/>
    <w:p w:rsidR="00FE6804" w:rsidRPr="00AB7DD9" w:rsidRDefault="00FE6804" w:rsidP="00FE6804">
      <w:pPr>
        <w:rPr>
          <w:i/>
        </w:rPr>
      </w:pPr>
      <w:r w:rsidRPr="00AB7DD9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12572" wp14:editId="00E67097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0;margin-top:14.9pt;width:459pt;height:9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" filled="f" strokecolor="black [3213]" strokeweight="1pt"/>
            </w:pict>
          </mc:Fallback>
        </mc:AlternateContent>
      </w:r>
      <w:r w:rsidRPr="00AB7DD9">
        <w:rPr>
          <w:i/>
        </w:rPr>
        <w:t>Feedback: what improvements are possible or necessary</w:t>
      </w:r>
    </w:p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/>
    <w:p w:rsidR="00FE6804" w:rsidRDefault="00FE6804" w:rsidP="00FE6804">
      <w:bookmarkStart w:id="0" w:name="_GoBack"/>
      <w:bookmarkEnd w:id="0"/>
    </w:p>
    <w:p w:rsidR="00965444" w:rsidRDefault="00965444"/>
    <w:p w:rsidR="00FE6804" w:rsidRDefault="00FE6804"/>
    <w:p w:rsidR="00FE6804" w:rsidRDefault="00FE6804"/>
    <w:p w:rsidR="00FE6804" w:rsidRPr="00FE6804" w:rsidRDefault="008176F3" w:rsidP="008176F3">
      <w:pPr>
        <w:ind w:firstLine="708"/>
        <w:rPr>
          <w:b/>
          <w:sz w:val="22"/>
        </w:rPr>
      </w:pPr>
      <w:r>
        <w:rPr>
          <w:b/>
          <w:sz w:val="22"/>
        </w:rPr>
        <w:t>G</w:t>
      </w:r>
      <w:r w:rsidR="00FE6804" w:rsidRPr="00FE6804">
        <w:rPr>
          <w:b/>
          <w:sz w:val="22"/>
        </w:rPr>
        <w:t xml:space="preserve">rade: </w:t>
      </w:r>
      <w:r>
        <w:rPr>
          <w:b/>
          <w:sz w:val="22"/>
        </w:rPr>
        <w:tab/>
      </w:r>
      <w:r w:rsidRPr="008176F3">
        <w:t>……………………………</w:t>
      </w:r>
    </w:p>
    <w:sectPr w:rsidR="00FE6804" w:rsidRPr="00FE6804" w:rsidSect="009C27BE">
      <w:headerReference w:type="default" r:id="rId8"/>
      <w:footerReference w:type="default" r:id="rId9"/>
      <w:pgSz w:w="11906" w:h="16838"/>
      <w:pgMar w:top="1245" w:right="1440" w:bottom="1440" w:left="1440" w:header="568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F3" w:rsidRDefault="008176F3" w:rsidP="008176F3">
      <w:pPr>
        <w:spacing w:after="0" w:line="240" w:lineRule="auto"/>
      </w:pPr>
      <w:r>
        <w:separator/>
      </w:r>
    </w:p>
  </w:endnote>
  <w:endnote w:type="continuationSeparator" w:id="0">
    <w:p w:rsidR="008176F3" w:rsidRDefault="008176F3" w:rsidP="0081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231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8176F3" w:rsidRDefault="008176F3" w:rsidP="008176F3">
        <w:pPr>
          <w:pStyle w:val="Footer"/>
          <w:ind w:right="-613"/>
          <w:jc w:val="right"/>
        </w:pPr>
        <w:r w:rsidRPr="008176F3">
          <w:rPr>
            <w:b/>
          </w:rPr>
          <w:fldChar w:fldCharType="begin"/>
        </w:r>
        <w:r w:rsidRPr="008176F3">
          <w:rPr>
            <w:b/>
          </w:rPr>
          <w:instrText xml:space="preserve"> PAGE   \* MERGEFORMAT </w:instrText>
        </w:r>
        <w:r w:rsidRPr="008176F3">
          <w:rPr>
            <w:b/>
          </w:rPr>
          <w:fldChar w:fldCharType="separate"/>
        </w:r>
        <w:r w:rsidR="00AB7DD9">
          <w:rPr>
            <w:b/>
            <w:noProof/>
          </w:rPr>
          <w:t>3</w:t>
        </w:r>
        <w:r w:rsidRPr="008176F3">
          <w:rPr>
            <w:b/>
            <w:noProof/>
          </w:rPr>
          <w:fldChar w:fldCharType="end"/>
        </w:r>
      </w:p>
    </w:sdtContent>
  </w:sdt>
  <w:p w:rsidR="008176F3" w:rsidRDefault="00817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F3" w:rsidRDefault="008176F3" w:rsidP="008176F3">
      <w:pPr>
        <w:spacing w:after="0" w:line="240" w:lineRule="auto"/>
      </w:pPr>
      <w:r>
        <w:separator/>
      </w:r>
    </w:p>
  </w:footnote>
  <w:footnote w:type="continuationSeparator" w:id="0">
    <w:p w:rsidR="008176F3" w:rsidRDefault="008176F3" w:rsidP="0081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EF6076EAD846808B8FD581C6F84F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27BE" w:rsidRDefault="00F8427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</w:t>
        </w:r>
        <w:r w:rsidRPr="00C108AD">
          <w:rPr>
            <w:rFonts w:asciiTheme="majorHAnsi" w:eastAsiaTheme="majorEastAsia" w:hAnsiTheme="majorHAnsi" w:cstheme="majorBidi"/>
            <w:sz w:val="32"/>
            <w:szCs w:val="32"/>
          </w:rPr>
          <w:t>esearch report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grade form </w:t>
        </w:r>
      </w:p>
    </w:sdtContent>
  </w:sdt>
  <w:p w:rsidR="009C27BE" w:rsidRDefault="009C27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E14285"/>
    <w:multiLevelType w:val="hybridMultilevel"/>
    <w:tmpl w:val="78B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5359"/>
    <w:multiLevelType w:val="hybridMultilevel"/>
    <w:tmpl w:val="9220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22764"/>
    <w:multiLevelType w:val="hybridMultilevel"/>
    <w:tmpl w:val="D3A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6FD1"/>
    <w:multiLevelType w:val="hybridMultilevel"/>
    <w:tmpl w:val="37C84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753B0"/>
    <w:multiLevelType w:val="hybridMultilevel"/>
    <w:tmpl w:val="7E2A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B53F6"/>
    <w:multiLevelType w:val="hybridMultilevel"/>
    <w:tmpl w:val="AE2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7C"/>
    <w:rsid w:val="000058CA"/>
    <w:rsid w:val="000B6F20"/>
    <w:rsid w:val="00150728"/>
    <w:rsid w:val="003C0064"/>
    <w:rsid w:val="00434FB1"/>
    <w:rsid w:val="00560985"/>
    <w:rsid w:val="005B085A"/>
    <w:rsid w:val="00776B23"/>
    <w:rsid w:val="008176F3"/>
    <w:rsid w:val="00827D94"/>
    <w:rsid w:val="008C01DA"/>
    <w:rsid w:val="00965444"/>
    <w:rsid w:val="009A619A"/>
    <w:rsid w:val="009C27BE"/>
    <w:rsid w:val="00A3155E"/>
    <w:rsid w:val="00AB6EFF"/>
    <w:rsid w:val="00AB7DD9"/>
    <w:rsid w:val="00B43DD1"/>
    <w:rsid w:val="00B80DB4"/>
    <w:rsid w:val="00D62A7C"/>
    <w:rsid w:val="00D73891"/>
    <w:rsid w:val="00DA521B"/>
    <w:rsid w:val="00EA32E2"/>
    <w:rsid w:val="00F84272"/>
    <w:rsid w:val="00F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F3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F3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B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F3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F3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B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EF6076EAD846808B8FD581C6F8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24422-8775-40C8-A096-407B6B123680}"/>
      </w:docPartPr>
      <w:docPartBody>
        <w:p w:rsidR="00E727C7" w:rsidRDefault="004F2E4F" w:rsidP="004F2E4F">
          <w:pPr>
            <w:pStyle w:val="CCEF6076EAD846808B8FD581C6F84F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4F"/>
    <w:rsid w:val="004F2E4F"/>
    <w:rsid w:val="00E7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F6076EAD846808B8FD581C6F84F70">
    <w:name w:val="CCEF6076EAD846808B8FD581C6F84F70"/>
    <w:rsid w:val="004F2E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F6076EAD846808B8FD581C6F84F70">
    <w:name w:val="CCEF6076EAD846808B8FD581C6F84F70"/>
    <w:rsid w:val="004F2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50E0D624.dotm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 grade form </dc:title>
  <dc:creator>Klugkist, I.G. (Irene)</dc:creator>
  <cp:lastModifiedBy>Klugkist, I.G. (Irene)</cp:lastModifiedBy>
  <cp:revision>8</cp:revision>
  <dcterms:created xsi:type="dcterms:W3CDTF">2017-08-17T12:16:00Z</dcterms:created>
  <dcterms:modified xsi:type="dcterms:W3CDTF">2017-08-18T13:36:00Z</dcterms:modified>
</cp:coreProperties>
</file>